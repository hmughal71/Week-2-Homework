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920A5" w14:textId="77777777" w:rsidR="00BD1141" w:rsidRPr="00624ED9" w:rsidRDefault="00027DB0" w:rsidP="00027DB0">
      <w:pPr>
        <w:pStyle w:val="TitleBanner"/>
      </w:pPr>
      <w:r w:rsidRPr="00027DB0">
        <w:t>HU</w:t>
      </w:r>
      <w:bookmarkStart w:id="0" w:name="_GoBack"/>
      <w:bookmarkEnd w:id="0"/>
      <w:r w:rsidRPr="00027DB0">
        <w:t>MAYUN MUGHAL</w:t>
      </w:r>
    </w:p>
    <w:p w14:paraId="71E64A2E" w14:textId="77777777" w:rsidR="00327BCC" w:rsidRPr="00327BCC" w:rsidRDefault="00327BCC" w:rsidP="00327BCC"/>
    <w:p w14:paraId="2AB8CAD0" w14:textId="77777777" w:rsidR="00F07873" w:rsidRPr="00FF0733" w:rsidRDefault="00D20B0F" w:rsidP="00F07873">
      <w:pPr>
        <w:rPr>
          <w:b/>
          <w:sz w:val="28"/>
          <w:szCs w:val="28"/>
        </w:rPr>
      </w:pPr>
      <w:bookmarkStart w:id="1" w:name="FullName"/>
      <w:r>
        <w:rPr>
          <w:b/>
          <w:sz w:val="28"/>
          <w:szCs w:val="28"/>
        </w:rPr>
        <w:t>H</w:t>
      </w:r>
      <w:r w:rsidR="00265DE1">
        <w:rPr>
          <w:b/>
          <w:sz w:val="28"/>
          <w:szCs w:val="28"/>
        </w:rPr>
        <w:t>umayun</w:t>
      </w:r>
      <w:r w:rsidR="000E3732">
        <w:rPr>
          <w:b/>
          <w:sz w:val="28"/>
          <w:szCs w:val="28"/>
        </w:rPr>
        <w:t xml:space="preserve"> </w:t>
      </w:r>
      <w:r w:rsidR="005907A4">
        <w:rPr>
          <w:b/>
          <w:sz w:val="28"/>
          <w:szCs w:val="28"/>
        </w:rPr>
        <w:t>Mughal</w:t>
      </w:r>
      <w:bookmarkEnd w:id="1"/>
    </w:p>
    <w:p w14:paraId="0E494A08" w14:textId="77777777" w:rsidR="00F07873" w:rsidRPr="0015655E" w:rsidRDefault="005907A4" w:rsidP="00F07873">
      <w:pPr>
        <w:rPr>
          <w:b/>
          <w:sz w:val="24"/>
        </w:rPr>
      </w:pPr>
      <w:bookmarkStart w:id="2" w:name="TitlePosition"/>
      <w:r w:rsidRPr="0015655E">
        <w:rPr>
          <w:noProof/>
          <w:sz w:val="24"/>
          <w:lang w:eastAsia="en-AU"/>
        </w:rPr>
        <w:t>Doctor</w:t>
      </w:r>
      <w:bookmarkEnd w:id="2"/>
    </w:p>
    <w:p w14:paraId="2CA9DEC9" w14:textId="77777777" w:rsidR="00F07873" w:rsidRPr="0015655E" w:rsidRDefault="00F07873" w:rsidP="00F07873">
      <w:pPr>
        <w:rPr>
          <w:sz w:val="24"/>
        </w:rPr>
      </w:pPr>
    </w:p>
    <w:p w14:paraId="74F26223" w14:textId="43DB6981" w:rsidR="00F07873" w:rsidRPr="0015655E" w:rsidRDefault="00F07873" w:rsidP="00F07873">
      <w:pPr>
        <w:tabs>
          <w:tab w:val="left" w:pos="284"/>
        </w:tabs>
        <w:rPr>
          <w:sz w:val="24"/>
        </w:rPr>
      </w:pPr>
    </w:p>
    <w:p w14:paraId="11ABE01D" w14:textId="77777777" w:rsidR="00F07873" w:rsidRPr="00B078AE" w:rsidRDefault="005907A4" w:rsidP="0022116E">
      <w:pPr>
        <w:pStyle w:val="Heading1"/>
        <w:spacing w:before="240" w:after="120"/>
      </w:pPr>
      <w:bookmarkStart w:id="3" w:name="CareerOverviewTitle"/>
      <w:r>
        <w:t>CAREER OVERVIEW</w:t>
      </w:r>
      <w:bookmarkEnd w:id="3"/>
    </w:p>
    <w:p w14:paraId="09C174B5" w14:textId="77777777" w:rsidR="00F07873" w:rsidRPr="00960410" w:rsidRDefault="005101E3" w:rsidP="005101E3">
      <w:pPr>
        <w:spacing w:line="276" w:lineRule="auto"/>
        <w:ind w:right="282"/>
        <w:jc w:val="both"/>
        <w:rPr>
          <w:rFonts w:ascii="Century Gothic" w:hAnsi="Century Gothic"/>
          <w:sz w:val="24"/>
        </w:rPr>
      </w:pPr>
      <w:bookmarkStart w:id="4" w:name="CareerText"/>
      <w:bookmarkEnd w:id="4"/>
      <w:r w:rsidRPr="00960410">
        <w:rPr>
          <w:rFonts w:ascii="Century Gothic" w:hAnsi="Century Gothic"/>
          <w:sz w:val="24"/>
        </w:rPr>
        <w:t xml:space="preserve">Experienced and skilled Doctor with strong clinical skills – works effectively as part of multidisciplinary team.  Proven ability to establish and maintain a strong rapport with patients, colleagues and other health care professionals. Self-motivated, </w:t>
      </w:r>
      <w:r w:rsidR="000A5EBC" w:rsidRPr="00960410">
        <w:rPr>
          <w:rFonts w:ascii="Century Gothic" w:hAnsi="Century Gothic"/>
          <w:sz w:val="24"/>
        </w:rPr>
        <w:t>c</w:t>
      </w:r>
      <w:r w:rsidRPr="00960410">
        <w:rPr>
          <w:rFonts w:ascii="Century Gothic" w:hAnsi="Century Gothic"/>
          <w:sz w:val="24"/>
        </w:rPr>
        <w:t>ompassionate and capable professional known for consistently exceeding standards, going above and beyond expectations. An individual possessing the ability to remain focussed under pressure while managing multiple tasks. Integrity and ethics of the highest calibre are an integral part of this profession.</w:t>
      </w:r>
    </w:p>
    <w:p w14:paraId="5DA6F1C2" w14:textId="77777777" w:rsidR="00F07873" w:rsidRPr="00960410" w:rsidRDefault="005907A4" w:rsidP="0022116E">
      <w:pPr>
        <w:pStyle w:val="Heading1"/>
        <w:spacing w:before="240" w:after="120"/>
        <w:rPr>
          <w:rFonts w:ascii="Century Gothic" w:hAnsi="Century Gothic"/>
        </w:rPr>
      </w:pPr>
      <w:bookmarkStart w:id="5" w:name="SkillsTitle"/>
      <w:r w:rsidRPr="00960410">
        <w:rPr>
          <w:rFonts w:ascii="Century Gothic" w:hAnsi="Century Gothic"/>
        </w:rPr>
        <w:t>SKILLS PROFILE</w:t>
      </w:r>
      <w:bookmarkEnd w:id="5"/>
    </w:p>
    <w:p w14:paraId="68958D8B" w14:textId="77777777" w:rsidR="00332D07" w:rsidRPr="00960410" w:rsidRDefault="00332D07" w:rsidP="0022116E">
      <w:pPr>
        <w:pStyle w:val="ListParagraph"/>
        <w:numPr>
          <w:ilvl w:val="0"/>
          <w:numId w:val="1"/>
        </w:numPr>
        <w:tabs>
          <w:tab w:val="left" w:pos="284"/>
        </w:tabs>
        <w:spacing w:before="240" w:after="120"/>
        <w:ind w:left="284" w:hanging="284"/>
        <w:rPr>
          <w:rFonts w:ascii="Century Gothic" w:hAnsi="Century Gothic"/>
        </w:rPr>
        <w:sectPr w:rsidR="00332D07" w:rsidRPr="00960410" w:rsidSect="000E7EB0">
          <w:footerReference w:type="default" r:id="rId8"/>
          <w:pgSz w:w="11906" w:h="16838" w:code="9"/>
          <w:pgMar w:top="1134" w:right="1134" w:bottom="1134" w:left="1701" w:header="709" w:footer="709" w:gutter="0"/>
          <w:cols w:space="708"/>
          <w:titlePg/>
          <w:docGrid w:linePitch="360"/>
        </w:sectPr>
      </w:pPr>
    </w:p>
    <w:p w14:paraId="4C64072E" w14:textId="77777777" w:rsidR="00366692" w:rsidRPr="00960410" w:rsidRDefault="00366692" w:rsidP="00794343">
      <w:pPr>
        <w:pStyle w:val="ListParagraph"/>
        <w:numPr>
          <w:ilvl w:val="0"/>
          <w:numId w:val="1"/>
        </w:numPr>
        <w:tabs>
          <w:tab w:val="left" w:pos="284"/>
        </w:tabs>
        <w:spacing w:before="120" w:after="120" w:line="276" w:lineRule="auto"/>
        <w:ind w:left="284" w:hanging="284"/>
        <w:rPr>
          <w:rFonts w:ascii="Century Gothic" w:hAnsi="Century Gothic"/>
          <w:sz w:val="24"/>
        </w:rPr>
      </w:pPr>
      <w:r w:rsidRPr="00960410">
        <w:rPr>
          <w:rFonts w:ascii="Century Gothic" w:hAnsi="Century Gothic"/>
          <w:sz w:val="24"/>
        </w:rPr>
        <w:t>A disciplined thinker who combines training with practical experience.</w:t>
      </w:r>
    </w:p>
    <w:p w14:paraId="347448F4" w14:textId="77777777" w:rsidR="006360D6" w:rsidRPr="00960410" w:rsidRDefault="006360D6" w:rsidP="00794343">
      <w:pPr>
        <w:pStyle w:val="ListParagraph"/>
        <w:numPr>
          <w:ilvl w:val="0"/>
          <w:numId w:val="1"/>
        </w:numPr>
        <w:tabs>
          <w:tab w:val="left" w:pos="284"/>
        </w:tabs>
        <w:spacing w:before="120" w:after="120" w:line="276" w:lineRule="auto"/>
        <w:ind w:left="284" w:hanging="284"/>
        <w:rPr>
          <w:rFonts w:ascii="Century Gothic" w:hAnsi="Century Gothic"/>
          <w:sz w:val="24"/>
        </w:rPr>
      </w:pPr>
      <w:r w:rsidRPr="00960410">
        <w:rPr>
          <w:rFonts w:ascii="Century Gothic" w:hAnsi="Century Gothic"/>
          <w:sz w:val="24"/>
        </w:rPr>
        <w:t xml:space="preserve">Energetic, positive and self-motivated with the ability to speak and write effectively. </w:t>
      </w:r>
    </w:p>
    <w:p w14:paraId="6C1F78ED" w14:textId="77777777" w:rsidR="00366692" w:rsidRPr="00960410" w:rsidRDefault="00366692" w:rsidP="00794343">
      <w:pPr>
        <w:pStyle w:val="ListParagraph"/>
        <w:numPr>
          <w:ilvl w:val="0"/>
          <w:numId w:val="1"/>
        </w:numPr>
        <w:tabs>
          <w:tab w:val="left" w:pos="284"/>
        </w:tabs>
        <w:spacing w:before="120" w:after="120" w:line="276" w:lineRule="auto"/>
        <w:ind w:left="284" w:hanging="284"/>
        <w:rPr>
          <w:rFonts w:ascii="Century Gothic" w:hAnsi="Century Gothic"/>
          <w:sz w:val="24"/>
        </w:rPr>
      </w:pPr>
      <w:r w:rsidRPr="00960410">
        <w:rPr>
          <w:rFonts w:ascii="Century Gothic" w:hAnsi="Century Gothic"/>
          <w:sz w:val="24"/>
        </w:rPr>
        <w:t>Capable of quickly acquiring information on complex matters.</w:t>
      </w:r>
    </w:p>
    <w:p w14:paraId="0E6F1675" w14:textId="77777777" w:rsidR="00366692" w:rsidRPr="00960410" w:rsidRDefault="00366692" w:rsidP="00794343">
      <w:pPr>
        <w:pStyle w:val="ListParagraph"/>
        <w:numPr>
          <w:ilvl w:val="0"/>
          <w:numId w:val="1"/>
        </w:numPr>
        <w:tabs>
          <w:tab w:val="left" w:pos="284"/>
        </w:tabs>
        <w:spacing w:before="120" w:after="120" w:line="276" w:lineRule="auto"/>
        <w:ind w:left="284" w:hanging="284"/>
        <w:rPr>
          <w:rFonts w:ascii="Century Gothic" w:hAnsi="Century Gothic"/>
          <w:sz w:val="24"/>
        </w:rPr>
      </w:pPr>
      <w:r w:rsidRPr="00960410">
        <w:rPr>
          <w:rFonts w:ascii="Century Gothic" w:hAnsi="Century Gothic"/>
          <w:sz w:val="24"/>
        </w:rPr>
        <w:t>Well qualified to deal with challenging circumstances.</w:t>
      </w:r>
    </w:p>
    <w:p w14:paraId="56BD51CE" w14:textId="77777777" w:rsidR="00366692" w:rsidRPr="00960410" w:rsidRDefault="00366692" w:rsidP="00794343">
      <w:pPr>
        <w:pStyle w:val="ListParagraph"/>
        <w:numPr>
          <w:ilvl w:val="0"/>
          <w:numId w:val="1"/>
        </w:numPr>
        <w:tabs>
          <w:tab w:val="left" w:pos="284"/>
        </w:tabs>
        <w:spacing w:before="120" w:after="120" w:line="276" w:lineRule="auto"/>
        <w:ind w:left="284" w:hanging="284"/>
        <w:rPr>
          <w:rFonts w:ascii="Century Gothic" w:hAnsi="Century Gothic"/>
          <w:sz w:val="24"/>
        </w:rPr>
      </w:pPr>
      <w:r w:rsidRPr="00960410">
        <w:rPr>
          <w:rFonts w:ascii="Century Gothic" w:hAnsi="Century Gothic"/>
          <w:sz w:val="24"/>
        </w:rPr>
        <w:t>Sound conflict resolution skills using tact, diplomacy, fairness and firmness; achieving mutually satisfactory results.</w:t>
      </w:r>
    </w:p>
    <w:p w14:paraId="37F83ABB" w14:textId="77777777" w:rsidR="006360D6" w:rsidRPr="00960410" w:rsidRDefault="006360D6" w:rsidP="00794343">
      <w:pPr>
        <w:pStyle w:val="ListParagraph"/>
        <w:numPr>
          <w:ilvl w:val="0"/>
          <w:numId w:val="1"/>
        </w:numPr>
        <w:tabs>
          <w:tab w:val="left" w:pos="284"/>
        </w:tabs>
        <w:spacing w:before="120" w:after="120" w:line="276" w:lineRule="auto"/>
        <w:ind w:left="284" w:hanging="284"/>
        <w:rPr>
          <w:rFonts w:ascii="Century Gothic" w:hAnsi="Century Gothic"/>
          <w:sz w:val="24"/>
        </w:rPr>
      </w:pPr>
      <w:r w:rsidRPr="00960410">
        <w:rPr>
          <w:rFonts w:ascii="Century Gothic" w:hAnsi="Century Gothic"/>
          <w:sz w:val="24"/>
        </w:rPr>
        <w:t>Highly developed skills in crisis intervention and assisting families with difficult situations.</w:t>
      </w:r>
    </w:p>
    <w:p w14:paraId="48F1EB2E" w14:textId="77777777" w:rsidR="006360D6" w:rsidRPr="00960410" w:rsidRDefault="00366692" w:rsidP="00794343">
      <w:pPr>
        <w:pStyle w:val="ListParagraph"/>
        <w:numPr>
          <w:ilvl w:val="0"/>
          <w:numId w:val="1"/>
        </w:numPr>
        <w:tabs>
          <w:tab w:val="left" w:pos="284"/>
        </w:tabs>
        <w:spacing w:before="120" w:after="120" w:line="276" w:lineRule="auto"/>
        <w:ind w:left="284" w:hanging="284"/>
        <w:rPr>
          <w:rFonts w:ascii="Century Gothic" w:hAnsi="Century Gothic"/>
          <w:sz w:val="24"/>
        </w:rPr>
      </w:pPr>
      <w:r w:rsidRPr="00960410">
        <w:rPr>
          <w:rFonts w:ascii="Century Gothic" w:hAnsi="Century Gothic"/>
          <w:sz w:val="24"/>
        </w:rPr>
        <w:t>Detail or</w:t>
      </w:r>
      <w:r w:rsidR="00794343" w:rsidRPr="00960410">
        <w:rPr>
          <w:rFonts w:ascii="Century Gothic" w:hAnsi="Century Gothic"/>
          <w:sz w:val="24"/>
        </w:rPr>
        <w:t>iented, flexible, a</w:t>
      </w:r>
      <w:r w:rsidR="006360D6" w:rsidRPr="00960410">
        <w:rPr>
          <w:rFonts w:ascii="Century Gothic" w:hAnsi="Century Gothic"/>
          <w:sz w:val="24"/>
        </w:rPr>
        <w:t>daptable, and open to changing work environments.</w:t>
      </w:r>
    </w:p>
    <w:p w14:paraId="03D815FC" w14:textId="77777777" w:rsidR="00366692" w:rsidRPr="00960410" w:rsidRDefault="00366692" w:rsidP="00794343">
      <w:pPr>
        <w:pStyle w:val="ListParagraph"/>
        <w:numPr>
          <w:ilvl w:val="0"/>
          <w:numId w:val="1"/>
        </w:numPr>
        <w:tabs>
          <w:tab w:val="left" w:pos="284"/>
        </w:tabs>
        <w:spacing w:before="120" w:after="120" w:line="276" w:lineRule="auto"/>
        <w:ind w:left="284" w:hanging="284"/>
        <w:rPr>
          <w:rFonts w:ascii="Century Gothic" w:hAnsi="Century Gothic"/>
          <w:sz w:val="24"/>
        </w:rPr>
      </w:pPr>
      <w:r w:rsidRPr="00960410">
        <w:rPr>
          <w:rFonts w:ascii="Century Gothic" w:hAnsi="Century Gothic"/>
          <w:sz w:val="24"/>
        </w:rPr>
        <w:t>Committed to conscientious, honest rapport and integrity in teamwork.</w:t>
      </w:r>
    </w:p>
    <w:p w14:paraId="13D028F6" w14:textId="77777777" w:rsidR="005101E3" w:rsidRPr="00960410" w:rsidRDefault="00366692" w:rsidP="00794343">
      <w:pPr>
        <w:pStyle w:val="ListParagraph"/>
        <w:numPr>
          <w:ilvl w:val="0"/>
          <w:numId w:val="1"/>
        </w:numPr>
        <w:tabs>
          <w:tab w:val="left" w:pos="284"/>
        </w:tabs>
        <w:spacing w:before="120" w:after="120" w:line="276" w:lineRule="auto"/>
        <w:ind w:left="284" w:hanging="284"/>
        <w:rPr>
          <w:rFonts w:ascii="Century Gothic" w:hAnsi="Century Gothic"/>
          <w:sz w:val="24"/>
        </w:rPr>
      </w:pPr>
      <w:r w:rsidRPr="00960410">
        <w:rPr>
          <w:rFonts w:ascii="Century Gothic" w:hAnsi="Century Gothic"/>
          <w:sz w:val="24"/>
        </w:rPr>
        <w:t>Proven ability to take direction and follow procedures.</w:t>
      </w:r>
    </w:p>
    <w:p w14:paraId="33C012A0" w14:textId="77777777" w:rsidR="005101E3" w:rsidRPr="00960410" w:rsidRDefault="005101E3" w:rsidP="00794343">
      <w:pPr>
        <w:pStyle w:val="ListParagraph"/>
        <w:numPr>
          <w:ilvl w:val="0"/>
          <w:numId w:val="1"/>
        </w:numPr>
        <w:tabs>
          <w:tab w:val="left" w:pos="284"/>
        </w:tabs>
        <w:spacing w:before="120" w:after="120" w:line="276" w:lineRule="auto"/>
        <w:ind w:left="284" w:hanging="284"/>
        <w:rPr>
          <w:rFonts w:ascii="Century Gothic" w:hAnsi="Century Gothic"/>
          <w:sz w:val="24"/>
        </w:rPr>
      </w:pPr>
      <w:r w:rsidRPr="00960410">
        <w:rPr>
          <w:rFonts w:ascii="Century Gothic" w:hAnsi="Century Gothic"/>
          <w:sz w:val="24"/>
        </w:rPr>
        <w:t>Highly effective listening skills in order to meet patient’s needs and expectations.</w:t>
      </w:r>
    </w:p>
    <w:p w14:paraId="6A9752DF" w14:textId="77777777" w:rsidR="005101E3" w:rsidRPr="00960410" w:rsidRDefault="005101E3" w:rsidP="00794343">
      <w:pPr>
        <w:pStyle w:val="ListParagraph"/>
        <w:numPr>
          <w:ilvl w:val="0"/>
          <w:numId w:val="1"/>
        </w:numPr>
        <w:tabs>
          <w:tab w:val="left" w:pos="284"/>
        </w:tabs>
        <w:spacing w:before="120" w:after="120" w:line="276" w:lineRule="auto"/>
        <w:ind w:left="284" w:hanging="284"/>
        <w:rPr>
          <w:rFonts w:ascii="Century Gothic" w:hAnsi="Century Gothic"/>
          <w:sz w:val="24"/>
        </w:rPr>
      </w:pPr>
      <w:r w:rsidRPr="00960410">
        <w:rPr>
          <w:rFonts w:ascii="Century Gothic" w:hAnsi="Century Gothic"/>
          <w:sz w:val="24"/>
        </w:rPr>
        <w:t>Value the qualities of honesty, fairness, integrity and ethical commitment.</w:t>
      </w:r>
    </w:p>
    <w:p w14:paraId="4A53318B" w14:textId="77777777" w:rsidR="00366692" w:rsidRPr="00960410" w:rsidRDefault="005101E3" w:rsidP="00794343">
      <w:pPr>
        <w:pStyle w:val="ListParagraph"/>
        <w:numPr>
          <w:ilvl w:val="0"/>
          <w:numId w:val="1"/>
        </w:numPr>
        <w:tabs>
          <w:tab w:val="left" w:pos="284"/>
        </w:tabs>
        <w:spacing w:before="120" w:after="120" w:line="276" w:lineRule="auto"/>
        <w:ind w:left="284" w:hanging="284"/>
        <w:rPr>
          <w:rFonts w:ascii="Century Gothic" w:hAnsi="Century Gothic"/>
        </w:rPr>
      </w:pPr>
      <w:r w:rsidRPr="00960410">
        <w:rPr>
          <w:rFonts w:ascii="Century Gothic" w:hAnsi="Century Gothic"/>
          <w:sz w:val="24"/>
        </w:rPr>
        <w:t>Direct experience working on patients in the</w:t>
      </w:r>
      <w:r w:rsidR="00265DE1" w:rsidRPr="00960410">
        <w:rPr>
          <w:rFonts w:ascii="Century Gothic" w:hAnsi="Century Gothic"/>
          <w:sz w:val="24"/>
        </w:rPr>
        <w:t xml:space="preserve"> following areas:-</w:t>
      </w:r>
      <w:r w:rsidRPr="00960410">
        <w:rPr>
          <w:rFonts w:ascii="Century Gothic" w:hAnsi="Century Gothic"/>
          <w:sz w:val="24"/>
        </w:rPr>
        <w:t xml:space="preserve"> General Medicine, </w:t>
      </w:r>
      <w:r w:rsidR="00265DE1" w:rsidRPr="00960410">
        <w:rPr>
          <w:rFonts w:ascii="Century Gothic" w:hAnsi="Century Gothic"/>
          <w:sz w:val="24"/>
        </w:rPr>
        <w:t>Surgery &amp; Emergency</w:t>
      </w:r>
    </w:p>
    <w:p w14:paraId="74A076FD" w14:textId="77777777" w:rsidR="00167C9F" w:rsidRPr="00960410" w:rsidRDefault="00167C9F" w:rsidP="00167C9F">
      <w:pPr>
        <w:tabs>
          <w:tab w:val="left" w:pos="284"/>
        </w:tabs>
        <w:spacing w:before="120" w:after="120" w:line="276" w:lineRule="auto"/>
        <w:rPr>
          <w:rFonts w:ascii="Century Gothic" w:hAnsi="Century Gothic"/>
        </w:rPr>
      </w:pPr>
    </w:p>
    <w:p w14:paraId="4B01AB6A" w14:textId="77777777" w:rsidR="00167C9F" w:rsidRPr="00960410" w:rsidRDefault="00167C9F" w:rsidP="00167C9F">
      <w:pPr>
        <w:tabs>
          <w:tab w:val="left" w:pos="284"/>
        </w:tabs>
        <w:spacing w:before="120" w:after="120" w:line="276" w:lineRule="auto"/>
        <w:rPr>
          <w:rFonts w:ascii="Century Gothic" w:hAnsi="Century Gothic"/>
        </w:rPr>
        <w:sectPr w:rsidR="00167C9F" w:rsidRPr="00960410" w:rsidSect="00794343">
          <w:type w:val="continuous"/>
          <w:pgSz w:w="11906" w:h="16838" w:code="9"/>
          <w:pgMar w:top="1134" w:right="1416" w:bottom="1134" w:left="1701" w:header="709" w:footer="709" w:gutter="0"/>
          <w:cols w:num="2" w:space="708"/>
          <w:titlePg/>
          <w:docGrid w:linePitch="360"/>
        </w:sectPr>
      </w:pPr>
    </w:p>
    <w:p w14:paraId="1A19E3BE" w14:textId="77777777" w:rsidR="00167C9F" w:rsidRDefault="00167C9F" w:rsidP="00167C9F">
      <w:bookmarkStart w:id="7" w:name="EducationTitle"/>
    </w:p>
    <w:bookmarkEnd w:id="7"/>
    <w:p w14:paraId="6E42A884" w14:textId="77777777" w:rsidR="00E64FA3" w:rsidRDefault="00E64FA3" w:rsidP="00167C9F"/>
    <w:sectPr w:rsidR="00E64FA3" w:rsidSect="00794343">
      <w:type w:val="continuous"/>
      <w:pgSz w:w="11906" w:h="16838" w:code="9"/>
      <w:pgMar w:top="1021" w:right="1140" w:bottom="102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F00AE" w14:textId="77777777" w:rsidR="007018B9" w:rsidRDefault="007018B9" w:rsidP="000E7EB0">
      <w:r>
        <w:separator/>
      </w:r>
    </w:p>
  </w:endnote>
  <w:endnote w:type="continuationSeparator" w:id="0">
    <w:p w14:paraId="0977BC4A" w14:textId="77777777" w:rsidR="007018B9" w:rsidRDefault="007018B9" w:rsidP="000E7E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8" w:space="0" w:color="948A54" w:themeColor="background2" w:themeShade="80"/>
        <w:insideV w:val="single" w:sz="8" w:space="0" w:color="948A54" w:themeColor="background2" w:themeShade="80"/>
      </w:tblBorders>
      <w:tblLook w:val="04A0" w:firstRow="1" w:lastRow="0" w:firstColumn="1" w:lastColumn="0" w:noHBand="0" w:noVBand="1"/>
    </w:tblPr>
    <w:tblGrid>
      <w:gridCol w:w="940"/>
      <w:gridCol w:w="8131"/>
    </w:tblGrid>
    <w:tr w:rsidR="00E25061" w14:paraId="3F25797E" w14:textId="77777777" w:rsidTr="00B078AE">
      <w:tc>
        <w:tcPr>
          <w:tcW w:w="918" w:type="dxa"/>
          <w:tcBorders>
            <w:top w:val="nil"/>
            <w:bottom w:val="single" w:sz="8" w:space="0" w:color="948A54" w:themeColor="background2" w:themeShade="80"/>
            <w:right w:val="nil"/>
          </w:tcBorders>
        </w:tcPr>
        <w:p w14:paraId="746CB161" w14:textId="77777777" w:rsidR="00E25061" w:rsidRPr="00B078AE" w:rsidRDefault="00E25061" w:rsidP="009079CF">
          <w:pPr>
            <w:pStyle w:val="Footer"/>
            <w:jc w:val="right"/>
            <w:rPr>
              <w:color w:val="948A54" w:themeColor="background2" w:themeShade="80"/>
            </w:rPr>
          </w:pPr>
        </w:p>
      </w:tc>
      <w:tc>
        <w:tcPr>
          <w:tcW w:w="7938" w:type="dxa"/>
          <w:tcBorders>
            <w:top w:val="nil"/>
            <w:left w:val="nil"/>
            <w:bottom w:val="single" w:sz="8" w:space="0" w:color="948A54" w:themeColor="background2" w:themeShade="80"/>
          </w:tcBorders>
        </w:tcPr>
        <w:p w14:paraId="08DDC6EF" w14:textId="77777777" w:rsidR="00E25061" w:rsidRDefault="00E25061" w:rsidP="009079CF">
          <w:pPr>
            <w:pStyle w:val="Footer"/>
          </w:pPr>
        </w:p>
      </w:tc>
    </w:tr>
    <w:tr w:rsidR="00E25061" w14:paraId="6149B291" w14:textId="77777777" w:rsidTr="00B078AE">
      <w:tc>
        <w:tcPr>
          <w:tcW w:w="918" w:type="dxa"/>
          <w:tcBorders>
            <w:top w:val="single" w:sz="8" w:space="0" w:color="948A54" w:themeColor="background2" w:themeShade="80"/>
          </w:tcBorders>
        </w:tcPr>
        <w:p w14:paraId="1BB2B93B" w14:textId="77777777" w:rsidR="00E25061" w:rsidRPr="00B078AE" w:rsidRDefault="00E25061" w:rsidP="009079CF">
          <w:pPr>
            <w:pStyle w:val="Footer"/>
            <w:jc w:val="right"/>
            <w:rPr>
              <w:b/>
              <w:color w:val="948A54" w:themeColor="background2" w:themeShade="80"/>
            </w:rPr>
          </w:pPr>
          <w:r w:rsidRPr="00B078AE">
            <w:rPr>
              <w:color w:val="948A54" w:themeColor="background2" w:themeShade="80"/>
            </w:rPr>
            <w:fldChar w:fldCharType="begin"/>
          </w:r>
          <w:r w:rsidRPr="00B078AE">
            <w:rPr>
              <w:color w:val="948A54" w:themeColor="background2" w:themeShade="80"/>
            </w:rPr>
            <w:instrText xml:space="preserve"> PAGE   \* MERGEFORMAT </w:instrText>
          </w:r>
          <w:r w:rsidRPr="00B078AE">
            <w:rPr>
              <w:color w:val="948A54" w:themeColor="background2" w:themeShade="80"/>
            </w:rPr>
            <w:fldChar w:fldCharType="separate"/>
          </w:r>
          <w:r w:rsidRPr="007F34E9">
            <w:rPr>
              <w:b/>
              <w:noProof/>
              <w:color w:val="948A54" w:themeColor="background2" w:themeShade="80"/>
            </w:rPr>
            <w:t>6</w:t>
          </w:r>
          <w:r w:rsidRPr="00B078AE">
            <w:rPr>
              <w:color w:val="948A54" w:themeColor="background2" w:themeShade="80"/>
            </w:rPr>
            <w:fldChar w:fldCharType="end"/>
          </w:r>
        </w:p>
      </w:tc>
      <w:tc>
        <w:tcPr>
          <w:tcW w:w="7938" w:type="dxa"/>
          <w:tcBorders>
            <w:top w:val="single" w:sz="8" w:space="0" w:color="948A54" w:themeColor="background2" w:themeShade="80"/>
          </w:tcBorders>
        </w:tcPr>
        <w:p w14:paraId="3278D9D6" w14:textId="77777777" w:rsidR="00E25061" w:rsidRDefault="00E25061" w:rsidP="009079CF">
          <w:pPr>
            <w:pStyle w:val="Footer"/>
          </w:pPr>
        </w:p>
      </w:tc>
    </w:tr>
    <w:tr w:rsidR="00E25061" w14:paraId="2922D098" w14:textId="77777777" w:rsidTr="00B078AE">
      <w:tc>
        <w:tcPr>
          <w:tcW w:w="918" w:type="dxa"/>
        </w:tcPr>
        <w:p w14:paraId="63545DFC" w14:textId="77777777" w:rsidR="00E25061" w:rsidRDefault="00E25061" w:rsidP="009079CF">
          <w:pPr>
            <w:pStyle w:val="Footer"/>
            <w:jc w:val="right"/>
          </w:pPr>
          <w:r>
            <w:t>Résumé</w:t>
          </w:r>
        </w:p>
      </w:tc>
      <w:tc>
        <w:tcPr>
          <w:tcW w:w="7938" w:type="dxa"/>
        </w:tcPr>
        <w:p w14:paraId="36A6694F" w14:textId="77777777" w:rsidR="00E25061" w:rsidRDefault="00E25061" w:rsidP="00855BC3">
          <w:pPr>
            <w:pStyle w:val="Footer"/>
          </w:pPr>
          <w:bookmarkStart w:id="6" w:name="FooterLastName"/>
          <w:r>
            <w:t>Humayun Mughal</w:t>
          </w:r>
          <w:bookmarkEnd w:id="6"/>
        </w:p>
      </w:tc>
    </w:tr>
  </w:tbl>
  <w:p w14:paraId="37A92957" w14:textId="77777777" w:rsidR="00E25061" w:rsidRPr="00055D7A" w:rsidRDefault="00E25061" w:rsidP="00055D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4CD77A" w14:textId="77777777" w:rsidR="007018B9" w:rsidRDefault="007018B9" w:rsidP="000E7EB0">
      <w:r>
        <w:separator/>
      </w:r>
    </w:p>
  </w:footnote>
  <w:footnote w:type="continuationSeparator" w:id="0">
    <w:p w14:paraId="1292C132" w14:textId="77777777" w:rsidR="007018B9" w:rsidRDefault="007018B9" w:rsidP="000E7E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5648C"/>
    <w:multiLevelType w:val="hybridMultilevel"/>
    <w:tmpl w:val="31DE9A7C"/>
    <w:lvl w:ilvl="0" w:tplc="0646EF1A">
      <w:start w:val="1"/>
      <w:numFmt w:val="bullet"/>
      <w:lvlText w:val=""/>
      <w:lvlJc w:val="left"/>
      <w:pPr>
        <w:ind w:left="720" w:hanging="360"/>
      </w:pPr>
      <w:rPr>
        <w:rFonts w:ascii="Symbol" w:hAnsi="Symbol" w:hint="default"/>
        <w:color w:val="4F81BD"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D4D0F"/>
    <w:multiLevelType w:val="hybridMultilevel"/>
    <w:tmpl w:val="28B8808A"/>
    <w:lvl w:ilvl="0" w:tplc="AE6299FC">
      <w:start w:val="1"/>
      <w:numFmt w:val="bullet"/>
      <w:pStyle w:val="DotPoints"/>
      <w:lvlText w:val=""/>
      <w:lvlJc w:val="left"/>
      <w:pPr>
        <w:ind w:left="360" w:hanging="360"/>
      </w:pPr>
      <w:rPr>
        <w:rFonts w:ascii="Symbol" w:hAnsi="Symbol" w:hint="default"/>
        <w:color w:val="1F497D" w:themeColor="text2"/>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DD112D7"/>
    <w:multiLevelType w:val="hybridMultilevel"/>
    <w:tmpl w:val="D20EFACE"/>
    <w:lvl w:ilvl="0" w:tplc="0646EF1A">
      <w:start w:val="1"/>
      <w:numFmt w:val="bullet"/>
      <w:lvlText w:val=""/>
      <w:lvlJc w:val="left"/>
      <w:pPr>
        <w:ind w:left="720" w:hanging="360"/>
      </w:pPr>
      <w:rPr>
        <w:rFonts w:ascii="Symbol" w:hAnsi="Symbol" w:hint="default"/>
        <w:color w:val="4F81BD"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52D9D"/>
    <w:multiLevelType w:val="hybridMultilevel"/>
    <w:tmpl w:val="11C64F72"/>
    <w:lvl w:ilvl="0" w:tplc="0646EF1A">
      <w:start w:val="1"/>
      <w:numFmt w:val="bullet"/>
      <w:lvlText w:val=""/>
      <w:lvlJc w:val="left"/>
      <w:pPr>
        <w:ind w:left="720" w:hanging="360"/>
      </w:pPr>
      <w:rPr>
        <w:rFonts w:ascii="Symbol" w:hAnsi="Symbol" w:hint="default"/>
        <w:color w:val="4F81BD"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2AB"/>
    <w:rsid w:val="00004CBB"/>
    <w:rsid w:val="000115E3"/>
    <w:rsid w:val="0001336E"/>
    <w:rsid w:val="00016FF9"/>
    <w:rsid w:val="000206B4"/>
    <w:rsid w:val="00024DE3"/>
    <w:rsid w:val="0002526A"/>
    <w:rsid w:val="00026D67"/>
    <w:rsid w:val="00027DB0"/>
    <w:rsid w:val="00031AB5"/>
    <w:rsid w:val="00036ACE"/>
    <w:rsid w:val="00040E60"/>
    <w:rsid w:val="00047E00"/>
    <w:rsid w:val="00055D7A"/>
    <w:rsid w:val="000560AE"/>
    <w:rsid w:val="000563E2"/>
    <w:rsid w:val="000657F8"/>
    <w:rsid w:val="000A4443"/>
    <w:rsid w:val="000A5EBC"/>
    <w:rsid w:val="000A6C7D"/>
    <w:rsid w:val="000B0707"/>
    <w:rsid w:val="000B5B6B"/>
    <w:rsid w:val="000C01E4"/>
    <w:rsid w:val="000C0FB2"/>
    <w:rsid w:val="000C3CF6"/>
    <w:rsid w:val="000C432F"/>
    <w:rsid w:val="000C54CA"/>
    <w:rsid w:val="000C6254"/>
    <w:rsid w:val="000E3732"/>
    <w:rsid w:val="000E39A5"/>
    <w:rsid w:val="000E7EB0"/>
    <w:rsid w:val="000F4B7C"/>
    <w:rsid w:val="0010218D"/>
    <w:rsid w:val="00116345"/>
    <w:rsid w:val="00137338"/>
    <w:rsid w:val="00143A5E"/>
    <w:rsid w:val="00144E0E"/>
    <w:rsid w:val="0015655E"/>
    <w:rsid w:val="00157972"/>
    <w:rsid w:val="001619E3"/>
    <w:rsid w:val="00165EC6"/>
    <w:rsid w:val="00167C9F"/>
    <w:rsid w:val="00171E58"/>
    <w:rsid w:val="001746EA"/>
    <w:rsid w:val="00183139"/>
    <w:rsid w:val="001960B2"/>
    <w:rsid w:val="001C3714"/>
    <w:rsid w:val="001D50AA"/>
    <w:rsid w:val="001D547D"/>
    <w:rsid w:val="001E060E"/>
    <w:rsid w:val="001F2265"/>
    <w:rsid w:val="001F403D"/>
    <w:rsid w:val="001F56C9"/>
    <w:rsid w:val="00200A9D"/>
    <w:rsid w:val="00205E2C"/>
    <w:rsid w:val="002204C4"/>
    <w:rsid w:val="0022116E"/>
    <w:rsid w:val="00223010"/>
    <w:rsid w:val="002365E5"/>
    <w:rsid w:val="00236923"/>
    <w:rsid w:val="00240064"/>
    <w:rsid w:val="00243B06"/>
    <w:rsid w:val="002650EB"/>
    <w:rsid w:val="00265DE1"/>
    <w:rsid w:val="002734C3"/>
    <w:rsid w:val="00274CD9"/>
    <w:rsid w:val="00275F02"/>
    <w:rsid w:val="002819C1"/>
    <w:rsid w:val="002A1F88"/>
    <w:rsid w:val="002D19F5"/>
    <w:rsid w:val="002D7D70"/>
    <w:rsid w:val="002E6D85"/>
    <w:rsid w:val="002F016A"/>
    <w:rsid w:val="00307061"/>
    <w:rsid w:val="00307CF8"/>
    <w:rsid w:val="00317D9C"/>
    <w:rsid w:val="003220BF"/>
    <w:rsid w:val="003251EB"/>
    <w:rsid w:val="0032750A"/>
    <w:rsid w:val="00327BCC"/>
    <w:rsid w:val="00331980"/>
    <w:rsid w:val="00332D07"/>
    <w:rsid w:val="00336467"/>
    <w:rsid w:val="00336AA3"/>
    <w:rsid w:val="00366692"/>
    <w:rsid w:val="00385F47"/>
    <w:rsid w:val="003B1315"/>
    <w:rsid w:val="003B6AA2"/>
    <w:rsid w:val="003C0F37"/>
    <w:rsid w:val="003C5298"/>
    <w:rsid w:val="003C6F28"/>
    <w:rsid w:val="003D538D"/>
    <w:rsid w:val="003E5D09"/>
    <w:rsid w:val="003F7DCB"/>
    <w:rsid w:val="00401D43"/>
    <w:rsid w:val="00432920"/>
    <w:rsid w:val="004424F8"/>
    <w:rsid w:val="00451D69"/>
    <w:rsid w:val="00460E40"/>
    <w:rsid w:val="00477045"/>
    <w:rsid w:val="00492E6C"/>
    <w:rsid w:val="004A0858"/>
    <w:rsid w:val="004D62F3"/>
    <w:rsid w:val="004D7E6B"/>
    <w:rsid w:val="004E6E5D"/>
    <w:rsid w:val="00502B1C"/>
    <w:rsid w:val="00503D69"/>
    <w:rsid w:val="005101E3"/>
    <w:rsid w:val="00525E5C"/>
    <w:rsid w:val="00526365"/>
    <w:rsid w:val="00555931"/>
    <w:rsid w:val="00570104"/>
    <w:rsid w:val="005907A4"/>
    <w:rsid w:val="005943FF"/>
    <w:rsid w:val="00595909"/>
    <w:rsid w:val="00597961"/>
    <w:rsid w:val="005B5527"/>
    <w:rsid w:val="005C07EB"/>
    <w:rsid w:val="005C4287"/>
    <w:rsid w:val="005F0B2F"/>
    <w:rsid w:val="005F3119"/>
    <w:rsid w:val="006016C1"/>
    <w:rsid w:val="00624ED9"/>
    <w:rsid w:val="00626FDD"/>
    <w:rsid w:val="0062740C"/>
    <w:rsid w:val="006360D6"/>
    <w:rsid w:val="00647DC4"/>
    <w:rsid w:val="006567EC"/>
    <w:rsid w:val="00660187"/>
    <w:rsid w:val="00662F35"/>
    <w:rsid w:val="0066692E"/>
    <w:rsid w:val="00674FA2"/>
    <w:rsid w:val="00676948"/>
    <w:rsid w:val="006858D8"/>
    <w:rsid w:val="00693E3E"/>
    <w:rsid w:val="006A27EE"/>
    <w:rsid w:val="006A6F2E"/>
    <w:rsid w:val="006B3A2C"/>
    <w:rsid w:val="006B4357"/>
    <w:rsid w:val="006C0BE2"/>
    <w:rsid w:val="006C37F8"/>
    <w:rsid w:val="006D6571"/>
    <w:rsid w:val="006E5AD1"/>
    <w:rsid w:val="006E7069"/>
    <w:rsid w:val="006F1FA9"/>
    <w:rsid w:val="007018B9"/>
    <w:rsid w:val="007040CB"/>
    <w:rsid w:val="0070794A"/>
    <w:rsid w:val="0072297C"/>
    <w:rsid w:val="00741FF3"/>
    <w:rsid w:val="00742EA5"/>
    <w:rsid w:val="00764396"/>
    <w:rsid w:val="0078481B"/>
    <w:rsid w:val="00784C69"/>
    <w:rsid w:val="007937B7"/>
    <w:rsid w:val="00794343"/>
    <w:rsid w:val="007A013F"/>
    <w:rsid w:val="007A4E06"/>
    <w:rsid w:val="007B78BC"/>
    <w:rsid w:val="007C4CF5"/>
    <w:rsid w:val="007C77D8"/>
    <w:rsid w:val="007D4783"/>
    <w:rsid w:val="007E6261"/>
    <w:rsid w:val="007E6936"/>
    <w:rsid w:val="007F34E9"/>
    <w:rsid w:val="007F37CD"/>
    <w:rsid w:val="008014E9"/>
    <w:rsid w:val="008032BF"/>
    <w:rsid w:val="008245D2"/>
    <w:rsid w:val="0085516E"/>
    <w:rsid w:val="00855BC3"/>
    <w:rsid w:val="00861AEA"/>
    <w:rsid w:val="00863E01"/>
    <w:rsid w:val="00864981"/>
    <w:rsid w:val="00867E5F"/>
    <w:rsid w:val="00882D7A"/>
    <w:rsid w:val="00883846"/>
    <w:rsid w:val="008A1C5C"/>
    <w:rsid w:val="008A205B"/>
    <w:rsid w:val="008B1454"/>
    <w:rsid w:val="008B2677"/>
    <w:rsid w:val="008B2B39"/>
    <w:rsid w:val="008D2BAE"/>
    <w:rsid w:val="008D38CF"/>
    <w:rsid w:val="008D40A7"/>
    <w:rsid w:val="008F4E53"/>
    <w:rsid w:val="008F5B3A"/>
    <w:rsid w:val="0090163A"/>
    <w:rsid w:val="009079CF"/>
    <w:rsid w:val="00912816"/>
    <w:rsid w:val="00913367"/>
    <w:rsid w:val="009149A5"/>
    <w:rsid w:val="00917488"/>
    <w:rsid w:val="00921741"/>
    <w:rsid w:val="009224DB"/>
    <w:rsid w:val="00922683"/>
    <w:rsid w:val="0092743B"/>
    <w:rsid w:val="009329A4"/>
    <w:rsid w:val="00935E06"/>
    <w:rsid w:val="009374FB"/>
    <w:rsid w:val="0094207A"/>
    <w:rsid w:val="009547F3"/>
    <w:rsid w:val="00960410"/>
    <w:rsid w:val="009627DA"/>
    <w:rsid w:val="00977B1E"/>
    <w:rsid w:val="0098423B"/>
    <w:rsid w:val="00990221"/>
    <w:rsid w:val="009910F3"/>
    <w:rsid w:val="00992C78"/>
    <w:rsid w:val="00996650"/>
    <w:rsid w:val="009B7083"/>
    <w:rsid w:val="009C45A2"/>
    <w:rsid w:val="009D1762"/>
    <w:rsid w:val="009D40EE"/>
    <w:rsid w:val="009D448A"/>
    <w:rsid w:val="009D4D66"/>
    <w:rsid w:val="009E317D"/>
    <w:rsid w:val="009E32AF"/>
    <w:rsid w:val="009F0572"/>
    <w:rsid w:val="009F5825"/>
    <w:rsid w:val="00A05438"/>
    <w:rsid w:val="00A24B61"/>
    <w:rsid w:val="00A32FFC"/>
    <w:rsid w:val="00A36456"/>
    <w:rsid w:val="00A42B97"/>
    <w:rsid w:val="00A43B86"/>
    <w:rsid w:val="00A60CC9"/>
    <w:rsid w:val="00A779CB"/>
    <w:rsid w:val="00A916D7"/>
    <w:rsid w:val="00A9438E"/>
    <w:rsid w:val="00A9767F"/>
    <w:rsid w:val="00A97AEC"/>
    <w:rsid w:val="00AA395E"/>
    <w:rsid w:val="00AB0561"/>
    <w:rsid w:val="00AC02F1"/>
    <w:rsid w:val="00AE487A"/>
    <w:rsid w:val="00AF04E0"/>
    <w:rsid w:val="00B02FF5"/>
    <w:rsid w:val="00B05391"/>
    <w:rsid w:val="00B078AE"/>
    <w:rsid w:val="00B31037"/>
    <w:rsid w:val="00B33841"/>
    <w:rsid w:val="00B405B7"/>
    <w:rsid w:val="00B40FE1"/>
    <w:rsid w:val="00B425E1"/>
    <w:rsid w:val="00B549D9"/>
    <w:rsid w:val="00B54E21"/>
    <w:rsid w:val="00B640BB"/>
    <w:rsid w:val="00B71901"/>
    <w:rsid w:val="00B742D7"/>
    <w:rsid w:val="00B81CB1"/>
    <w:rsid w:val="00B862EC"/>
    <w:rsid w:val="00B9783D"/>
    <w:rsid w:val="00BC3BDB"/>
    <w:rsid w:val="00BD1141"/>
    <w:rsid w:val="00BD2C5A"/>
    <w:rsid w:val="00BD44AE"/>
    <w:rsid w:val="00BD6BE3"/>
    <w:rsid w:val="00BF203E"/>
    <w:rsid w:val="00BF2E44"/>
    <w:rsid w:val="00BF3E23"/>
    <w:rsid w:val="00BF6215"/>
    <w:rsid w:val="00C043BE"/>
    <w:rsid w:val="00C15C99"/>
    <w:rsid w:val="00C205BC"/>
    <w:rsid w:val="00C21A0F"/>
    <w:rsid w:val="00C22C9A"/>
    <w:rsid w:val="00C30548"/>
    <w:rsid w:val="00C33AC5"/>
    <w:rsid w:val="00C469A1"/>
    <w:rsid w:val="00C53B81"/>
    <w:rsid w:val="00C573CD"/>
    <w:rsid w:val="00CA2280"/>
    <w:rsid w:val="00CA26ED"/>
    <w:rsid w:val="00CB2131"/>
    <w:rsid w:val="00CC2375"/>
    <w:rsid w:val="00CC649C"/>
    <w:rsid w:val="00CD670A"/>
    <w:rsid w:val="00CF0E45"/>
    <w:rsid w:val="00CF7C06"/>
    <w:rsid w:val="00D045CB"/>
    <w:rsid w:val="00D07721"/>
    <w:rsid w:val="00D20B0F"/>
    <w:rsid w:val="00D40D2D"/>
    <w:rsid w:val="00D42EBF"/>
    <w:rsid w:val="00D45850"/>
    <w:rsid w:val="00D5550F"/>
    <w:rsid w:val="00D71803"/>
    <w:rsid w:val="00D754A0"/>
    <w:rsid w:val="00D75E34"/>
    <w:rsid w:val="00D83B83"/>
    <w:rsid w:val="00D87AC1"/>
    <w:rsid w:val="00DA2598"/>
    <w:rsid w:val="00DA664B"/>
    <w:rsid w:val="00DA73C6"/>
    <w:rsid w:val="00DB057B"/>
    <w:rsid w:val="00DB2032"/>
    <w:rsid w:val="00DC0D7E"/>
    <w:rsid w:val="00DE79AC"/>
    <w:rsid w:val="00E11C3C"/>
    <w:rsid w:val="00E13724"/>
    <w:rsid w:val="00E14C33"/>
    <w:rsid w:val="00E25061"/>
    <w:rsid w:val="00E339E8"/>
    <w:rsid w:val="00E37B18"/>
    <w:rsid w:val="00E40F54"/>
    <w:rsid w:val="00E4395B"/>
    <w:rsid w:val="00E46BAB"/>
    <w:rsid w:val="00E64FA3"/>
    <w:rsid w:val="00E72B82"/>
    <w:rsid w:val="00E865BE"/>
    <w:rsid w:val="00E90237"/>
    <w:rsid w:val="00E90FC2"/>
    <w:rsid w:val="00E974B1"/>
    <w:rsid w:val="00EA00BD"/>
    <w:rsid w:val="00EC45B6"/>
    <w:rsid w:val="00ED0E6F"/>
    <w:rsid w:val="00ED3366"/>
    <w:rsid w:val="00EE1212"/>
    <w:rsid w:val="00EE36CB"/>
    <w:rsid w:val="00EE5368"/>
    <w:rsid w:val="00EF2288"/>
    <w:rsid w:val="00F02190"/>
    <w:rsid w:val="00F0723B"/>
    <w:rsid w:val="00F07873"/>
    <w:rsid w:val="00F1454E"/>
    <w:rsid w:val="00F44993"/>
    <w:rsid w:val="00F509CF"/>
    <w:rsid w:val="00F50EA6"/>
    <w:rsid w:val="00F51A2B"/>
    <w:rsid w:val="00F6051C"/>
    <w:rsid w:val="00F6287C"/>
    <w:rsid w:val="00F64C18"/>
    <w:rsid w:val="00F65BB4"/>
    <w:rsid w:val="00F72546"/>
    <w:rsid w:val="00F7599B"/>
    <w:rsid w:val="00F81A9D"/>
    <w:rsid w:val="00F82C94"/>
    <w:rsid w:val="00F862F9"/>
    <w:rsid w:val="00FA1EC9"/>
    <w:rsid w:val="00FA55A6"/>
    <w:rsid w:val="00FA5C04"/>
    <w:rsid w:val="00FB1444"/>
    <w:rsid w:val="00FB6550"/>
    <w:rsid w:val="00FE1B0D"/>
    <w:rsid w:val="00FE32AB"/>
    <w:rsid w:val="00FE4D35"/>
    <w:rsid w:val="00FF0733"/>
    <w:rsid w:val="00FF2908"/>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17D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Error" w:semiHidden="1" w:unhideWhenUsed="1"/>
  </w:latentStyles>
  <w:style w:type="paragraph" w:default="1" w:styleId="Normal">
    <w:name w:val="Normal"/>
    <w:qFormat/>
    <w:rsid w:val="00F07873"/>
    <w:pPr>
      <w:spacing w:after="0" w:line="240" w:lineRule="auto"/>
    </w:pPr>
    <w:rPr>
      <w:sz w:val="20"/>
      <w:szCs w:val="20"/>
    </w:rPr>
  </w:style>
  <w:style w:type="paragraph" w:styleId="Heading1">
    <w:name w:val="heading 1"/>
    <w:basedOn w:val="Normal"/>
    <w:next w:val="Normal"/>
    <w:link w:val="Heading1Char"/>
    <w:uiPriority w:val="9"/>
    <w:qFormat/>
    <w:rsid w:val="00B078AE"/>
    <w:pPr>
      <w:keepNext/>
      <w:keepLines/>
      <w:spacing w:before="480" w:after="240"/>
      <w:outlineLvl w:val="0"/>
    </w:pPr>
    <w:rPr>
      <w:rFonts w:ascii="Lucida Sans" w:eastAsiaTheme="majorEastAsia" w:hAnsi="Lucida Sans" w:cstheme="majorBidi"/>
      <w:b/>
      <w:bCs/>
      <w:caps/>
      <w:color w:val="948A54" w:themeColor="background2" w:themeShade="8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8AE"/>
    <w:rPr>
      <w:rFonts w:ascii="Lucida Sans" w:eastAsiaTheme="majorEastAsia" w:hAnsi="Lucida Sans" w:cstheme="majorBidi"/>
      <w:b/>
      <w:bCs/>
      <w:caps/>
      <w:color w:val="948A54" w:themeColor="background2" w:themeShade="80"/>
      <w:sz w:val="28"/>
      <w:szCs w:val="28"/>
    </w:rPr>
  </w:style>
  <w:style w:type="paragraph" w:customStyle="1" w:styleId="Institution">
    <w:name w:val="Institution"/>
    <w:basedOn w:val="Normal"/>
    <w:link w:val="InstitutionChar"/>
    <w:qFormat/>
    <w:rsid w:val="00B078AE"/>
    <w:pPr>
      <w:spacing w:before="240"/>
    </w:pPr>
    <w:rPr>
      <w:b/>
      <w:color w:val="1F497D" w:themeColor="text2"/>
      <w:sz w:val="24"/>
      <w:szCs w:val="24"/>
    </w:rPr>
  </w:style>
  <w:style w:type="paragraph" w:styleId="ListParagraph">
    <w:name w:val="List Paragraph"/>
    <w:basedOn w:val="Normal"/>
    <w:link w:val="ListParagraphChar"/>
    <w:uiPriority w:val="34"/>
    <w:rsid w:val="00332D07"/>
    <w:pPr>
      <w:ind w:left="720"/>
      <w:contextualSpacing/>
    </w:pPr>
  </w:style>
  <w:style w:type="character" w:customStyle="1" w:styleId="InstitutionChar">
    <w:name w:val="Institution Char"/>
    <w:basedOn w:val="DefaultParagraphFont"/>
    <w:link w:val="Institution"/>
    <w:rsid w:val="00B078AE"/>
    <w:rPr>
      <w:b/>
      <w:color w:val="1F497D" w:themeColor="text2"/>
      <w:sz w:val="24"/>
      <w:szCs w:val="24"/>
    </w:rPr>
  </w:style>
  <w:style w:type="paragraph" w:customStyle="1" w:styleId="TitleBanner">
    <w:name w:val="TitleBanner"/>
    <w:basedOn w:val="Normal"/>
    <w:link w:val="TitleBannerChar"/>
    <w:qFormat/>
    <w:rsid w:val="00027DB0"/>
    <w:pPr>
      <w:shd w:val="clear" w:color="auto" w:fill="1F497D" w:themeFill="text2"/>
      <w:ind w:left="-284" w:firstLine="284"/>
    </w:pPr>
    <w:rPr>
      <w:rFonts w:ascii="Lucida Sans" w:hAnsi="Lucida Sans"/>
      <w:b/>
      <w:caps/>
      <w:color w:val="FFFFFF" w:themeColor="background1"/>
      <w:sz w:val="48"/>
      <w:szCs w:val="48"/>
    </w:rPr>
  </w:style>
  <w:style w:type="paragraph" w:customStyle="1" w:styleId="DotPoints">
    <w:name w:val="DotPoints"/>
    <w:basedOn w:val="ListParagraph"/>
    <w:link w:val="DotPointsChar"/>
    <w:qFormat/>
    <w:rsid w:val="000E7EB0"/>
    <w:pPr>
      <w:numPr>
        <w:numId w:val="1"/>
      </w:numPr>
      <w:tabs>
        <w:tab w:val="left" w:pos="284"/>
      </w:tabs>
      <w:spacing w:before="120" w:after="120"/>
      <w:ind w:left="720" w:right="2267"/>
    </w:pPr>
  </w:style>
  <w:style w:type="character" w:customStyle="1" w:styleId="TitleBannerChar">
    <w:name w:val="TitleBanner Char"/>
    <w:basedOn w:val="DefaultParagraphFont"/>
    <w:link w:val="TitleBanner"/>
    <w:rsid w:val="00027DB0"/>
    <w:rPr>
      <w:rFonts w:ascii="Lucida Sans" w:hAnsi="Lucida Sans"/>
      <w:b/>
      <w:caps/>
      <w:color w:val="FFFFFF" w:themeColor="background1"/>
      <w:sz w:val="48"/>
      <w:szCs w:val="48"/>
      <w:shd w:val="clear" w:color="auto" w:fill="1F497D" w:themeFill="text2"/>
    </w:rPr>
  </w:style>
  <w:style w:type="paragraph" w:customStyle="1" w:styleId="CareerText">
    <w:name w:val="CareerText"/>
    <w:basedOn w:val="Normal"/>
    <w:link w:val="CareerTextChar"/>
    <w:qFormat/>
    <w:rsid w:val="000E7EB0"/>
    <w:pPr>
      <w:ind w:right="2267"/>
    </w:pPr>
  </w:style>
  <w:style w:type="character" w:customStyle="1" w:styleId="ListParagraphChar">
    <w:name w:val="List Paragraph Char"/>
    <w:basedOn w:val="DefaultParagraphFont"/>
    <w:link w:val="ListParagraph"/>
    <w:uiPriority w:val="34"/>
    <w:rsid w:val="000E7EB0"/>
    <w:rPr>
      <w:sz w:val="20"/>
      <w:szCs w:val="20"/>
    </w:rPr>
  </w:style>
  <w:style w:type="character" w:customStyle="1" w:styleId="DotPointsChar">
    <w:name w:val="DotPoints Char"/>
    <w:basedOn w:val="ListParagraphChar"/>
    <w:link w:val="DotPoints"/>
    <w:rsid w:val="000E7EB0"/>
    <w:rPr>
      <w:sz w:val="20"/>
      <w:szCs w:val="20"/>
    </w:rPr>
  </w:style>
  <w:style w:type="paragraph" w:customStyle="1" w:styleId="Qualification">
    <w:name w:val="Qualification"/>
    <w:basedOn w:val="Normal"/>
    <w:link w:val="QualificationChar"/>
    <w:qFormat/>
    <w:rsid w:val="00624ED9"/>
    <w:pPr>
      <w:tabs>
        <w:tab w:val="right" w:pos="8789"/>
      </w:tabs>
      <w:spacing w:after="120"/>
      <w:contextualSpacing/>
    </w:pPr>
    <w:rPr>
      <w:b/>
    </w:rPr>
  </w:style>
  <w:style w:type="character" w:customStyle="1" w:styleId="CareerTextChar">
    <w:name w:val="CareerText Char"/>
    <w:basedOn w:val="DefaultParagraphFont"/>
    <w:link w:val="CareerText"/>
    <w:rsid w:val="000E7EB0"/>
    <w:rPr>
      <w:sz w:val="20"/>
      <w:szCs w:val="20"/>
    </w:rPr>
  </w:style>
  <w:style w:type="paragraph" w:styleId="Header">
    <w:name w:val="header"/>
    <w:basedOn w:val="Normal"/>
    <w:link w:val="HeaderChar"/>
    <w:uiPriority w:val="99"/>
    <w:semiHidden/>
    <w:unhideWhenUsed/>
    <w:rsid w:val="000E7EB0"/>
    <w:pPr>
      <w:tabs>
        <w:tab w:val="center" w:pos="4513"/>
        <w:tab w:val="right" w:pos="9026"/>
      </w:tabs>
    </w:pPr>
  </w:style>
  <w:style w:type="character" w:customStyle="1" w:styleId="QualificationChar">
    <w:name w:val="Qualification Char"/>
    <w:basedOn w:val="DefaultParagraphFont"/>
    <w:link w:val="Qualification"/>
    <w:rsid w:val="00624ED9"/>
    <w:rPr>
      <w:b/>
      <w:sz w:val="20"/>
      <w:szCs w:val="20"/>
    </w:rPr>
  </w:style>
  <w:style w:type="character" w:customStyle="1" w:styleId="HeaderChar">
    <w:name w:val="Header Char"/>
    <w:basedOn w:val="DefaultParagraphFont"/>
    <w:link w:val="Header"/>
    <w:uiPriority w:val="99"/>
    <w:semiHidden/>
    <w:rsid w:val="000E7EB0"/>
    <w:rPr>
      <w:sz w:val="20"/>
      <w:szCs w:val="20"/>
    </w:rPr>
  </w:style>
  <w:style w:type="paragraph" w:styleId="Footer">
    <w:name w:val="footer"/>
    <w:basedOn w:val="Normal"/>
    <w:link w:val="FooterChar"/>
    <w:uiPriority w:val="99"/>
    <w:unhideWhenUsed/>
    <w:rsid w:val="000E7EB0"/>
    <w:pPr>
      <w:tabs>
        <w:tab w:val="center" w:pos="4513"/>
        <w:tab w:val="right" w:pos="9026"/>
      </w:tabs>
    </w:pPr>
  </w:style>
  <w:style w:type="character" w:customStyle="1" w:styleId="FooterChar">
    <w:name w:val="Footer Char"/>
    <w:basedOn w:val="DefaultParagraphFont"/>
    <w:link w:val="Footer"/>
    <w:uiPriority w:val="99"/>
    <w:rsid w:val="000E7EB0"/>
    <w:rPr>
      <w:sz w:val="20"/>
      <w:szCs w:val="20"/>
    </w:rPr>
  </w:style>
  <w:style w:type="paragraph" w:styleId="BalloonText">
    <w:name w:val="Balloon Text"/>
    <w:basedOn w:val="Normal"/>
    <w:link w:val="BalloonTextChar"/>
    <w:uiPriority w:val="99"/>
    <w:semiHidden/>
    <w:unhideWhenUsed/>
    <w:rsid w:val="00327BCC"/>
    <w:rPr>
      <w:rFonts w:ascii="Tahoma" w:hAnsi="Tahoma" w:cs="Tahoma"/>
      <w:sz w:val="16"/>
      <w:szCs w:val="16"/>
    </w:rPr>
  </w:style>
  <w:style w:type="character" w:customStyle="1" w:styleId="BalloonTextChar">
    <w:name w:val="Balloon Text Char"/>
    <w:basedOn w:val="DefaultParagraphFont"/>
    <w:link w:val="BalloonText"/>
    <w:uiPriority w:val="99"/>
    <w:semiHidden/>
    <w:rsid w:val="00327BCC"/>
    <w:rPr>
      <w:rFonts w:ascii="Tahoma" w:hAnsi="Tahoma" w:cs="Tahoma"/>
      <w:sz w:val="16"/>
      <w:szCs w:val="16"/>
    </w:rPr>
  </w:style>
  <w:style w:type="paragraph" w:customStyle="1" w:styleId="Department">
    <w:name w:val="Department"/>
    <w:basedOn w:val="Normal"/>
    <w:link w:val="DepartmentChar"/>
    <w:qFormat/>
    <w:rsid w:val="00624ED9"/>
    <w:rPr>
      <w:i/>
    </w:rPr>
  </w:style>
  <w:style w:type="paragraph" w:customStyle="1" w:styleId="Responsibilities">
    <w:name w:val="Responsibilities"/>
    <w:basedOn w:val="Normal"/>
    <w:link w:val="ResponsibilitiesChar"/>
    <w:qFormat/>
    <w:rsid w:val="00B078AE"/>
    <w:pPr>
      <w:spacing w:before="120" w:after="120"/>
    </w:pPr>
    <w:rPr>
      <w:caps/>
      <w:color w:val="948A54" w:themeColor="background2" w:themeShade="80"/>
    </w:rPr>
  </w:style>
  <w:style w:type="character" w:customStyle="1" w:styleId="DepartmentChar">
    <w:name w:val="Department Char"/>
    <w:basedOn w:val="DefaultParagraphFont"/>
    <w:link w:val="Department"/>
    <w:rsid w:val="00624ED9"/>
    <w:rPr>
      <w:i/>
      <w:sz w:val="20"/>
      <w:szCs w:val="20"/>
    </w:rPr>
  </w:style>
  <w:style w:type="character" w:customStyle="1" w:styleId="ResponsibilitiesChar">
    <w:name w:val="Responsibilities Char"/>
    <w:basedOn w:val="DefaultParagraphFont"/>
    <w:link w:val="Responsibilities"/>
    <w:rsid w:val="00B078AE"/>
    <w:rPr>
      <w:caps/>
      <w:color w:val="948A54" w:themeColor="background2" w:themeShade="80"/>
      <w:sz w:val="20"/>
      <w:szCs w:val="20"/>
    </w:rPr>
  </w:style>
  <w:style w:type="character" w:styleId="Hyperlink">
    <w:name w:val="Hyperlink"/>
    <w:basedOn w:val="DefaultParagraphFont"/>
    <w:uiPriority w:val="99"/>
    <w:unhideWhenUsed/>
    <w:rsid w:val="00B33841"/>
    <w:rPr>
      <w:color w:val="0000FF" w:themeColor="hyperlink"/>
      <w:u w:val="single"/>
    </w:rPr>
  </w:style>
  <w:style w:type="character" w:styleId="Strong">
    <w:name w:val="Strong"/>
    <w:basedOn w:val="DefaultParagraphFont"/>
    <w:uiPriority w:val="22"/>
    <w:qFormat/>
    <w:rsid w:val="00F6287C"/>
    <w:rPr>
      <w:b/>
      <w:bCs/>
    </w:rPr>
  </w:style>
  <w:style w:type="table" w:styleId="TableGrid">
    <w:name w:val="Table Grid"/>
    <w:basedOn w:val="TableNormal"/>
    <w:uiPriority w:val="59"/>
    <w:rsid w:val="00CF7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DefaultParagraphFont"/>
    <w:rsid w:val="00CF7C06"/>
  </w:style>
  <w:style w:type="character" w:customStyle="1" w:styleId="apple-converted-space">
    <w:name w:val="apple-converted-space"/>
    <w:basedOn w:val="DefaultParagraphFont"/>
    <w:rsid w:val="00CF7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N:\Templates\Standard%20Resume%20-%2001-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94D20-9BAD-FD4B-8236-4D7272CB2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N:\Templates\Standard Resume - 01-P.dotm</Template>
  <TotalTime>3</TotalTime>
  <Pages>1</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Saira H Mughal Resume</vt:lpstr>
    </vt:vector>
  </TitlesOfParts>
  <Company>Mughals</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Saira H Mughal Resume</dc:title>
  <dc:creator>Saira H Mughal</dc:creator>
  <cp:lastModifiedBy>Humayun Mughal</cp:lastModifiedBy>
  <cp:revision>2</cp:revision>
  <cp:lastPrinted>2020-04-07T03:12:00Z</cp:lastPrinted>
  <dcterms:created xsi:type="dcterms:W3CDTF">2021-12-05T11:14:00Z</dcterms:created>
  <dcterms:modified xsi:type="dcterms:W3CDTF">2021-12-05T11:14:00Z</dcterms:modified>
</cp:coreProperties>
</file>